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Main topik : Pengenalan Suara</w:t>
      </w:r>
    </w:p>
    <w:p/>
    <w:p>
      <w:r>
        <w:t>Pilihan topik</w:t>
      </w:r>
    </w:p>
    <w:p>
      <w:pPr>
        <w:numPr>
          <w:ilvl w:val="0"/>
          <w:numId w:val="1"/>
        </w:numPr>
      </w:pPr>
      <w:r>
        <w:t>Pengenalan suara bahasa inggris di translasi ke indonesia</w:t>
      </w:r>
    </w:p>
    <w:p>
      <w:pPr>
        <w:numPr>
          <w:ilvl w:val="0"/>
          <w:numId w:val="1"/>
        </w:numPr>
      </w:pPr>
      <w:r>
        <w:t>Pengenalan suara sebagai password</w:t>
      </w:r>
    </w:p>
    <w:p>
      <w:pPr>
        <w:numPr>
          <w:ilvl w:val="0"/>
          <w:numId w:val="1"/>
        </w:numPr>
      </w:pPr>
      <w:r>
        <w:t>Pengenalan suara untuk mengendalikan gerakan mouse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Metode :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Ekstraksi Fitur suara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</w:rPr>
      </w:pPr>
      <w:r>
        <w:t>Mel</w:t>
      </w:r>
      <w:r>
        <w:rPr>
          <w:rFonts w:hint="default"/>
        </w:rPr>
        <w:t>’s Frequency Ceptral Coefficient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Step: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frame blocking (overlaping),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windowing (hamming window)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- 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left"/>
        <w:rPr>
          <w:rFonts w:hint="default"/>
        </w:rPr>
      </w:pPr>
      <w:r>
        <w:rPr>
          <w:rFonts w:hint="default"/>
        </w:rPr>
        <w:t>Linear Predictive Coding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Akurasi data baru kurang karena karakteristik sinyal yang berbeda dengan data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Latihan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Harus banyak data latihan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- Di rekomendasinya pake MFCC + HMM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Coo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olvetica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801714">
    <w:nsid w:val="56C5C572"/>
    <w:multiLevelType w:val="singleLevel"/>
    <w:tmpl w:val="56C5C572"/>
    <w:lvl w:ilvl="0" w:tentative="1">
      <w:start w:val="1"/>
      <w:numFmt w:val="decimal"/>
      <w:suff w:val="space"/>
      <w:lvlText w:val="%1."/>
      <w:lvlJc w:val="left"/>
    </w:lvl>
  </w:abstractNum>
  <w:abstractNum w:abstractNumId="1455801829">
    <w:nsid w:val="56C5C5E5"/>
    <w:multiLevelType w:val="singleLevel"/>
    <w:tmpl w:val="56C5C5E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5801714"/>
  </w:num>
  <w:num w:numId="2">
    <w:abstractNumId w:val="14558018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E6FB0C6"/>
    <w:rsid w:val="5E6FB0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2016-02-18T20:18:00Z</dcterms:created>
  <dc:creator>smw</dc:creator>
  <cp:lastModifiedBy>smw</cp:lastModifiedBy>
  <dcterms:modified xsi:type="dcterms:W3CDTF">2016-02-19T00:31:39Z</dcterms:modified>
  <dc:title>Main topik : Pengenalan Suara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